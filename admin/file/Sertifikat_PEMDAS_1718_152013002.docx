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Pemrograman Dasar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Gian Permana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152013002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Pemrograman Dasar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2017/2018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