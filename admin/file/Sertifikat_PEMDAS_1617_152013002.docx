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Pr="00C866C7" w:rsidRDefault="00147E89" w:rsidP="00147E89">
      <w:pPr>
        <w:pStyle w:val="Heading1"/>
      </w:pPr>
      <w:r w:rsidRPr="004F530F">
        <w:rPr>
          <w:noProof/>
          <w:sz w:val="44"/>
          <w:lang w:eastAsia="ja-JP"/>
        </w:rPr>
        <w:drawing>
          <wp:anchor distT="0" distB="0" distL="114300" distR="114300" simplePos="0" relativeHeight="251662848" behindDoc="1" locked="0" layoutInCell="0" allowOverlap="1" wp14:anchorId="61515390" wp14:editId="07FF990D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1905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868" w:rsidRPr="004F530F">
        <w:rPr>
          <w:sz w:val="44"/>
        </w:rPr>
        <w:t>Lab</w:t>
      </w:r>
      <w:r w:rsidR="00DD392F" w:rsidRPr="004F530F">
        <w:rPr>
          <w:sz w:val="44"/>
        </w:rPr>
        <w:t>.</w:t>
      </w:r>
      <w:r w:rsidR="00425868" w:rsidRPr="004F530F">
        <w:rPr>
          <w:sz w:val="44"/>
        </w:rPr>
        <w:t xml:space="preserve"> </w:t>
      </w:r>
      <w:r w:rsidR="005B314E" w:rsidRPr="004F530F">
        <w:rPr>
          <w:rFonts w:cs="Calibri"/>
          <w:bCs/>
          <w:sz w:val="44"/>
        </w:rPr>
        <w:t>Pemrograman Dasar</w:t>
      </w:r>
    </w:p>
    <w:p w:rsidR="004F530F" w:rsidRPr="004F530F" w:rsidRDefault="004F530F" w:rsidP="00147E89">
      <w:pPr>
        <w:pStyle w:val="Certificationtext"/>
        <w:rPr>
          <w:sz w:val="56"/>
        </w:rPr>
      </w:pPr>
      <w:r w:rsidRPr="004F530F">
        <w:rPr>
          <w:sz w:val="72"/>
        </w:rPr>
        <w:t>SERTIFIKAT</w:t>
      </w:r>
    </w:p>
    <w:p w:rsidR="00147E89" w:rsidRPr="00775B41" w:rsidRDefault="004F530F" w:rsidP="00147E89">
      <w:pPr>
        <w:pStyle w:val="Certificationtext"/>
      </w:pPr>
      <w:proofErr w:type="spellStart"/>
      <w:r w:rsidRPr="004F530F">
        <w:rPr>
          <w:caps w:val="0"/>
        </w:rPr>
        <w:t>Diberikan</w:t>
      </w:r>
      <w:proofErr w:type="spellEnd"/>
      <w:r w:rsidRPr="004F530F">
        <w:rPr>
          <w:caps w:val="0"/>
        </w:rPr>
        <w:t xml:space="preserve"> </w:t>
      </w:r>
      <w:proofErr w:type="spellStart"/>
      <w:r w:rsidRPr="004F530F">
        <w:rPr>
          <w:caps w:val="0"/>
        </w:rPr>
        <w:t>Kepada</w:t>
      </w:r>
      <w:proofErr w:type="spellEnd"/>
    </w:p>
    <w:p w:rsidR="00147E89" w:rsidRPr="00775B41" w:rsidRDefault="008D7016" w:rsidP="00147E89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775B41">
        <w:rPr>
          <w:rFonts w:asciiTheme="minorHAnsi" w:hAnsiTheme="minorHAnsi" w:cs="Calibri"/>
          <w:bCs/>
        </w:rPr>
        <w:t>Gian Permana</w:t>
      </w:r>
    </w:p>
    <w:p w:rsidR="00516446" w:rsidRPr="00775B41" w:rsidRDefault="00A52DFC" w:rsidP="000A0252">
      <w:r w:rsidRPr="00775B41">
        <w:rPr>
          <w:rFonts w:cs="Calibri"/>
          <w:b/>
          <w:bCs/>
        </w:rPr>
        <w:t>(</w:t>
      </w:r>
      <w:r w:rsidR="00F33FC7" w:rsidRPr="00775B41">
        <w:rPr>
          <w:rFonts w:cs="Calibri"/>
          <w:b/>
          <w:bCs/>
        </w:rPr>
        <w:t>152013002</w:t>
      </w:r>
      <w:r w:rsidR="00535F4B" w:rsidRPr="00775B41">
        <w:rPr>
          <w:rFonts w:cs="Calibri"/>
          <w:b/>
          <w:bCs/>
        </w:rPr>
        <w:t>)</w:t>
      </w:r>
    </w:p>
    <w:p w:rsidR="00516446" w:rsidRPr="00775B41" w:rsidRDefault="00516446" w:rsidP="000A0252"/>
    <w:p w:rsidR="00425868" w:rsidRPr="00775B41" w:rsidRDefault="00425868" w:rsidP="000A0252">
      <w:proofErr w:type="spellStart"/>
      <w:r w:rsidRPr="00775B41">
        <w:t>Sebagai</w:t>
      </w:r>
      <w:proofErr w:type="spellEnd"/>
      <w:r w:rsidRPr="00775B41">
        <w:t xml:space="preserve"> </w:t>
      </w:r>
      <w:proofErr w:type="spellStart"/>
      <w:r w:rsidRPr="00775B41">
        <w:t>Asisten</w:t>
      </w:r>
      <w:proofErr w:type="spellEnd"/>
      <w:r w:rsidRPr="00775B41">
        <w:t xml:space="preserve"> </w:t>
      </w:r>
      <w:proofErr w:type="spellStart"/>
      <w:r w:rsidRPr="00775B41">
        <w:t>Laboratorium</w:t>
      </w:r>
      <w:proofErr w:type="spellEnd"/>
      <w:r w:rsidRPr="00775B41">
        <w:t xml:space="preserve"> </w:t>
      </w:r>
      <w:r w:rsidR="008D7016" w:rsidRPr="00775B41">
        <w:rPr>
          <w:rFonts w:cs="Calibri"/>
          <w:bCs/>
        </w:rPr>
        <w:t>Pemrograman Dasar</w:t>
      </w:r>
      <w:r w:rsidRPr="00775B41">
        <w:t xml:space="preserve"> </w:t>
      </w:r>
    </w:p>
    <w:p w:rsidR="00147E89" w:rsidRPr="00775B41" w:rsidRDefault="00797A71" w:rsidP="000A0252">
      <w:proofErr w:type="spellStart"/>
      <w:r w:rsidRPr="00775B41">
        <w:t>Periode</w:t>
      </w:r>
      <w:proofErr w:type="spellEnd"/>
      <w:r w:rsidRPr="00775B41">
        <w:t xml:space="preserve"> </w:t>
      </w:r>
      <w:r w:rsidRPr="00775B41">
        <w:rPr>
          <w:rFonts w:cs="Calibri"/>
          <w:bCs/>
        </w:rPr>
        <w:t>2016/2017</w:t>
      </w:r>
    </w:p>
    <w:p w:rsidR="00147E89" w:rsidRPr="00C866C7" w:rsidRDefault="004C154A" w:rsidP="000A0252">
      <w:pPr>
        <w:pStyle w:val="Date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6"/>
        <w:gridCol w:w="3364"/>
      </w:tblGrid>
      <w:tr w:rsidR="00147E89" w:rsidRPr="00147E89" w:rsidTr="00147E89"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Milda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Gustiana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Husada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, H.</w:t>
            </w:r>
            <w:proofErr w:type="gramStart"/>
            <w:r w:rsidRPr="0063748B">
              <w:rPr>
                <w:rFonts w:ascii="Georgia" w:hAnsi="Georgia"/>
                <w:sz w:val="20"/>
                <w:szCs w:val="24"/>
              </w:rPr>
              <w:t>,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M.Eng</w:t>
            </w:r>
            <w:proofErr w:type="spellEnd"/>
            <w:proofErr w:type="gramEnd"/>
            <w:r w:rsidRPr="0063748B">
              <w:rPr>
                <w:rFonts w:ascii="Georgia" w:hAnsi="Georgia"/>
                <w:sz w:val="20"/>
                <w:szCs w:val="24"/>
              </w:rPr>
              <w:t>.</w:t>
            </w:r>
          </w:p>
        </w:tc>
        <w:tc>
          <w:tcPr>
            <w:tcW w:w="3432" w:type="dxa"/>
          </w:tcPr>
          <w:p w:rsidR="00147E89" w:rsidRPr="00147E89" w:rsidRDefault="00147E89" w:rsidP="00147E89"/>
        </w:tc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r w:rsidRPr="0063748B">
              <w:rPr>
                <w:rFonts w:ascii="Georgia" w:hAnsi="Georgia"/>
                <w:sz w:val="20"/>
                <w:szCs w:val="24"/>
              </w:rPr>
              <w:t xml:space="preserve">Irma Amelia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Dewi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,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S.Kom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., M.T.</w:t>
            </w:r>
          </w:p>
        </w:tc>
      </w:tr>
    </w:tbl>
    <w:p w:rsidR="00E96CAF" w:rsidRDefault="0063748B" w:rsidP="00147E89">
      <w:pPr>
        <w:pStyle w:val="Certificationtext"/>
      </w:pP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AEA2"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DAC9"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0A0252"/>
    <w:rsid w:val="000C6099"/>
    <w:rsid w:val="00147E89"/>
    <w:rsid w:val="001B3130"/>
    <w:rsid w:val="001D231F"/>
    <w:rsid w:val="00203C1F"/>
    <w:rsid w:val="00425868"/>
    <w:rsid w:val="00476BA0"/>
    <w:rsid w:val="004C154A"/>
    <w:rsid w:val="004C47F9"/>
    <w:rsid w:val="004F4232"/>
    <w:rsid w:val="004F530F"/>
    <w:rsid w:val="00514E26"/>
    <w:rsid w:val="00516446"/>
    <w:rsid w:val="00535F4B"/>
    <w:rsid w:val="00593AD1"/>
    <w:rsid w:val="005B314E"/>
    <w:rsid w:val="005E2C3A"/>
    <w:rsid w:val="00633422"/>
    <w:rsid w:val="0063748B"/>
    <w:rsid w:val="00661CEB"/>
    <w:rsid w:val="00690DB9"/>
    <w:rsid w:val="00696143"/>
    <w:rsid w:val="00761EF2"/>
    <w:rsid w:val="00772913"/>
    <w:rsid w:val="00775B41"/>
    <w:rsid w:val="00797A71"/>
    <w:rsid w:val="007E24DA"/>
    <w:rsid w:val="008D7016"/>
    <w:rsid w:val="008E24AA"/>
    <w:rsid w:val="009B28C1"/>
    <w:rsid w:val="009B63A3"/>
    <w:rsid w:val="00A25782"/>
    <w:rsid w:val="00A52DFC"/>
    <w:rsid w:val="00A83E53"/>
    <w:rsid w:val="00B47F1F"/>
    <w:rsid w:val="00C45709"/>
    <w:rsid w:val="00C866C7"/>
    <w:rsid w:val="00CB1609"/>
    <w:rsid w:val="00CC4E03"/>
    <w:rsid w:val="00DD392F"/>
    <w:rsid w:val="00E435A9"/>
    <w:rsid w:val="00E60005"/>
    <w:rsid w:val="00E96CAF"/>
    <w:rsid w:val="00F02089"/>
    <w:rsid w:val="00F33FC7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  <w15:docId w15:val="{76C6C6B2-ABE9-4828-8145-2C96170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Documents\Microsoft%20Word\Sertifikat\High%20school%20diploma%20certificate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Gian Permana</dc:creator>
  <cp:keywords/>
  <cp:lastModifiedBy>Gian Permana</cp:lastModifiedBy>
  <cp:revision>25</cp:revision>
  <cp:lastPrinted>2007-02-06T18:38:00Z</cp:lastPrinted>
  <dcterms:created xsi:type="dcterms:W3CDTF">2016-08-21T03:28:00Z</dcterms:created>
  <dcterms:modified xsi:type="dcterms:W3CDTF">2016-08-21T07:54:00Z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