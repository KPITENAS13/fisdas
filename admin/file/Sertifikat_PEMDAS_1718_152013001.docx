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Pemrograman Dasar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Mochamad Angga Anggriawan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152013001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Pemrograman Dasar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2017/2018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